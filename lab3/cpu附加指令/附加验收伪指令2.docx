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R10_R20 &lt;=10_20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LW格式：“Ri Rj imm”表示mem[Ri+imm]-&gt;Rj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伪指令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结果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1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R10&lt;=18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000111 01010 01011 0000000000000001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R14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R12&lt;=27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000000 01100 01101 01110 00000000000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R12 R12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R15&lt;=54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000000 01111 01100 01100 00000000000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R10&lt;=19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000111 01010 01011 0000000000000010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R14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R12&lt;=27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000000 01100 01101 01110 00000000000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R12 R10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R15&lt;=46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000000 01111 01100 01010 00000000000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3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R10&lt;=20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000111 01010 01011 0000000000000011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R14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R12&lt;=27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000000 01100 01101 01110 00000000000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R10 R12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R15&lt;=47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000000 01111 01010 01100 00000000000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R10&lt;=21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000111 01010 01011 0000000000000100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R14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R12&lt;=27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000000 01100 01101 01110 00000000000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R10 R10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R15&lt;=42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000000 01111 01010 01010 00000000000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 R17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R16&lt;=35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000000 10000 10001 10010 00000000000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 R20 1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R19&lt;=33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000111 10011 10100 0000000000000001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R19 R19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R10&lt;=66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000000 01010 10011 10011 00000000000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 R17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R16&lt;=35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000000 10000 10001 10010 00000000000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 R20 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R19&lt;=34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000111 10011 10100 0000000000000010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R19 R16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R10&lt;=69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000000 01010 10011 10000 00000000000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 R17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R16&lt;=35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000000 10000 10001 10010 00000000000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 R20 3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R19&lt;=35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000111 10011 10100 0000000000000011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R16 R19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R10&lt;=70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000000 01010 10000 10011 00000000000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 R17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R16&lt;=35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000000 10000 10001 10010 00000000000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 R20 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R19&lt;=36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000111 10011 10100 0000000000000100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R16 R16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R10&lt;=70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  <w:t>000000 01010 10000 10000 00000000000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32bits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00011101010010110000000000000001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00000001100011010111000000000000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00000001111011000110000000000000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00011101010010110000000000000010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00000001100011010111000000000000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00000001111011000101000000000000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00011101010010110000000000000011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00000001100011010111000000000000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00000001111010100110000000000000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00011101010010110000000000000100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00000001100011010111000000000000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00000001111010100101000000000000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00000010000100011001000000000000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00011110011101000000000000000001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00000001010100111001100000000000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00000010000100011001000000000000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00011110011101000000000000000010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00000001010100111000000000000000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00000010000100011001000000000000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00011110011101000000000000000011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00000001010100001001100000000000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00000010000100011001000000000000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00011110011101000000000000000100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00000001010100001000000000000000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8bits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11101100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11101100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11101010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01001011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10001101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11101010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10011000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10011000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00011110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01110100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00000100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01010000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10000000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bookmarkStart w:id="0" w:name="_GoBack"/>
      <w:bookmarkEnd w:id="0"/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00000000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sectPr>
      <w:pgSz w:w="11900" w:h="16840"/>
      <w:pgMar w:top="1440" w:right="1440" w:bottom="1440" w:left="144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7CAF"/>
    <w:rsid w:val="0091762B"/>
    <w:rsid w:val="00DB0834"/>
    <w:rsid w:val="00F8487B"/>
    <w:rsid w:val="0120708A"/>
    <w:rsid w:val="014F2D04"/>
    <w:rsid w:val="01B90D78"/>
    <w:rsid w:val="0236301C"/>
    <w:rsid w:val="0261598D"/>
    <w:rsid w:val="02B754D0"/>
    <w:rsid w:val="030D4B60"/>
    <w:rsid w:val="038C2C94"/>
    <w:rsid w:val="04C06476"/>
    <w:rsid w:val="05113BFB"/>
    <w:rsid w:val="05126EA9"/>
    <w:rsid w:val="058021B2"/>
    <w:rsid w:val="0616670A"/>
    <w:rsid w:val="06317CAF"/>
    <w:rsid w:val="06682314"/>
    <w:rsid w:val="08486D46"/>
    <w:rsid w:val="08552F75"/>
    <w:rsid w:val="089700B3"/>
    <w:rsid w:val="09BC7B9A"/>
    <w:rsid w:val="09D75378"/>
    <w:rsid w:val="09F448FA"/>
    <w:rsid w:val="0A047C1E"/>
    <w:rsid w:val="0A0B7070"/>
    <w:rsid w:val="0B864F60"/>
    <w:rsid w:val="0B907F5E"/>
    <w:rsid w:val="0B9A47F3"/>
    <w:rsid w:val="0BA3073A"/>
    <w:rsid w:val="0BCD3640"/>
    <w:rsid w:val="0C0D10D4"/>
    <w:rsid w:val="0CB5101A"/>
    <w:rsid w:val="0CBA364B"/>
    <w:rsid w:val="0D3D1BF8"/>
    <w:rsid w:val="0DCF304A"/>
    <w:rsid w:val="0E1B3F54"/>
    <w:rsid w:val="0E5C3EDF"/>
    <w:rsid w:val="0EEF349E"/>
    <w:rsid w:val="0EF765C5"/>
    <w:rsid w:val="0F75779B"/>
    <w:rsid w:val="10746BD1"/>
    <w:rsid w:val="108556EF"/>
    <w:rsid w:val="11C87247"/>
    <w:rsid w:val="130E7E21"/>
    <w:rsid w:val="136919A8"/>
    <w:rsid w:val="149D1DF8"/>
    <w:rsid w:val="15111DD0"/>
    <w:rsid w:val="15744C13"/>
    <w:rsid w:val="16011D49"/>
    <w:rsid w:val="16262D89"/>
    <w:rsid w:val="16D473FF"/>
    <w:rsid w:val="17973A7B"/>
    <w:rsid w:val="17FD2397"/>
    <w:rsid w:val="19782B43"/>
    <w:rsid w:val="199C3843"/>
    <w:rsid w:val="1AEF4345"/>
    <w:rsid w:val="1B131C9B"/>
    <w:rsid w:val="1B7053BC"/>
    <w:rsid w:val="1C504F3C"/>
    <w:rsid w:val="1D0261F9"/>
    <w:rsid w:val="1D461719"/>
    <w:rsid w:val="1E912E0A"/>
    <w:rsid w:val="1EF42F91"/>
    <w:rsid w:val="1F84395A"/>
    <w:rsid w:val="1FC152B7"/>
    <w:rsid w:val="2109117E"/>
    <w:rsid w:val="21871FD0"/>
    <w:rsid w:val="21B77521"/>
    <w:rsid w:val="21EC242E"/>
    <w:rsid w:val="22136ACB"/>
    <w:rsid w:val="22141770"/>
    <w:rsid w:val="222627A2"/>
    <w:rsid w:val="225E6C58"/>
    <w:rsid w:val="22872778"/>
    <w:rsid w:val="22F402B8"/>
    <w:rsid w:val="2391349B"/>
    <w:rsid w:val="24A979C1"/>
    <w:rsid w:val="24AA5230"/>
    <w:rsid w:val="25092869"/>
    <w:rsid w:val="25EA70A5"/>
    <w:rsid w:val="27122C5C"/>
    <w:rsid w:val="27147223"/>
    <w:rsid w:val="276422F3"/>
    <w:rsid w:val="27CF7FFA"/>
    <w:rsid w:val="281A665E"/>
    <w:rsid w:val="282F5610"/>
    <w:rsid w:val="286C552B"/>
    <w:rsid w:val="29012ED6"/>
    <w:rsid w:val="290D7FD0"/>
    <w:rsid w:val="298F4798"/>
    <w:rsid w:val="29D63F3C"/>
    <w:rsid w:val="2A710F68"/>
    <w:rsid w:val="2ACE059D"/>
    <w:rsid w:val="2D0417C0"/>
    <w:rsid w:val="2DC13E53"/>
    <w:rsid w:val="2DDE41B3"/>
    <w:rsid w:val="2E141E69"/>
    <w:rsid w:val="2E396063"/>
    <w:rsid w:val="2E636AD0"/>
    <w:rsid w:val="2ED572C7"/>
    <w:rsid w:val="2F70650F"/>
    <w:rsid w:val="2FA0522A"/>
    <w:rsid w:val="2FA271AB"/>
    <w:rsid w:val="30ED6144"/>
    <w:rsid w:val="31E27CEF"/>
    <w:rsid w:val="32890CCB"/>
    <w:rsid w:val="32DA769E"/>
    <w:rsid w:val="33096D32"/>
    <w:rsid w:val="33543332"/>
    <w:rsid w:val="339D51CC"/>
    <w:rsid w:val="33CC7D8B"/>
    <w:rsid w:val="34623C7F"/>
    <w:rsid w:val="34C86BC7"/>
    <w:rsid w:val="350B45AA"/>
    <w:rsid w:val="35FE3FE3"/>
    <w:rsid w:val="36AC0F4A"/>
    <w:rsid w:val="36EE2213"/>
    <w:rsid w:val="36FF215C"/>
    <w:rsid w:val="373C49E7"/>
    <w:rsid w:val="37AD75B7"/>
    <w:rsid w:val="37F84A4F"/>
    <w:rsid w:val="382C5FBC"/>
    <w:rsid w:val="395364EF"/>
    <w:rsid w:val="3A121368"/>
    <w:rsid w:val="3BE802B1"/>
    <w:rsid w:val="3C1565D3"/>
    <w:rsid w:val="3CCA2587"/>
    <w:rsid w:val="3D501C96"/>
    <w:rsid w:val="3E191196"/>
    <w:rsid w:val="3E9D6217"/>
    <w:rsid w:val="3F1E649E"/>
    <w:rsid w:val="3F2B3526"/>
    <w:rsid w:val="3F863624"/>
    <w:rsid w:val="401B2E4A"/>
    <w:rsid w:val="40DB064B"/>
    <w:rsid w:val="411E2F5E"/>
    <w:rsid w:val="41507242"/>
    <w:rsid w:val="41573D90"/>
    <w:rsid w:val="42F86613"/>
    <w:rsid w:val="455D63EC"/>
    <w:rsid w:val="45AD179A"/>
    <w:rsid w:val="461E52B1"/>
    <w:rsid w:val="46AF2D21"/>
    <w:rsid w:val="46C078E8"/>
    <w:rsid w:val="47D077E8"/>
    <w:rsid w:val="48776E83"/>
    <w:rsid w:val="487E778C"/>
    <w:rsid w:val="492D732F"/>
    <w:rsid w:val="49A738F9"/>
    <w:rsid w:val="4A5E248E"/>
    <w:rsid w:val="4B4118F7"/>
    <w:rsid w:val="4C9C79B0"/>
    <w:rsid w:val="4CF77CDD"/>
    <w:rsid w:val="4D1C696D"/>
    <w:rsid w:val="4E3A2E0A"/>
    <w:rsid w:val="4E513260"/>
    <w:rsid w:val="4EA55500"/>
    <w:rsid w:val="4F6F09A2"/>
    <w:rsid w:val="528E30B6"/>
    <w:rsid w:val="53DF2B1D"/>
    <w:rsid w:val="53DF4294"/>
    <w:rsid w:val="54215EAF"/>
    <w:rsid w:val="54402C69"/>
    <w:rsid w:val="54A36755"/>
    <w:rsid w:val="55427F63"/>
    <w:rsid w:val="555B6FBE"/>
    <w:rsid w:val="55627230"/>
    <w:rsid w:val="55760A69"/>
    <w:rsid w:val="56987A79"/>
    <w:rsid w:val="56B70FAC"/>
    <w:rsid w:val="56ED1865"/>
    <w:rsid w:val="5717301C"/>
    <w:rsid w:val="58595708"/>
    <w:rsid w:val="58D107B8"/>
    <w:rsid w:val="5A8252DB"/>
    <w:rsid w:val="5AA42087"/>
    <w:rsid w:val="5DD304EC"/>
    <w:rsid w:val="5ECE1D0A"/>
    <w:rsid w:val="5F6B0E82"/>
    <w:rsid w:val="5FCA5714"/>
    <w:rsid w:val="5FD01E94"/>
    <w:rsid w:val="60E65743"/>
    <w:rsid w:val="61016B17"/>
    <w:rsid w:val="6158044A"/>
    <w:rsid w:val="616A6810"/>
    <w:rsid w:val="61A8040F"/>
    <w:rsid w:val="629C758E"/>
    <w:rsid w:val="63620E14"/>
    <w:rsid w:val="639F2CE0"/>
    <w:rsid w:val="642617A2"/>
    <w:rsid w:val="64DA7C36"/>
    <w:rsid w:val="65134078"/>
    <w:rsid w:val="65502566"/>
    <w:rsid w:val="65AE20B0"/>
    <w:rsid w:val="664B1DE5"/>
    <w:rsid w:val="66C144A7"/>
    <w:rsid w:val="67204EFD"/>
    <w:rsid w:val="67B06627"/>
    <w:rsid w:val="67F3326E"/>
    <w:rsid w:val="686C7852"/>
    <w:rsid w:val="692D6D02"/>
    <w:rsid w:val="69C73DA6"/>
    <w:rsid w:val="6AA90C6B"/>
    <w:rsid w:val="6CA040F4"/>
    <w:rsid w:val="6D34775A"/>
    <w:rsid w:val="6D535020"/>
    <w:rsid w:val="6DA449A3"/>
    <w:rsid w:val="6E397924"/>
    <w:rsid w:val="6E6926CF"/>
    <w:rsid w:val="6E8A491D"/>
    <w:rsid w:val="6ED60B4D"/>
    <w:rsid w:val="6F1C74B9"/>
    <w:rsid w:val="6F8B0D23"/>
    <w:rsid w:val="6FA540D7"/>
    <w:rsid w:val="6FD8707E"/>
    <w:rsid w:val="70925504"/>
    <w:rsid w:val="70DA671A"/>
    <w:rsid w:val="71452199"/>
    <w:rsid w:val="720A08BC"/>
    <w:rsid w:val="727F5C2F"/>
    <w:rsid w:val="73132284"/>
    <w:rsid w:val="73316783"/>
    <w:rsid w:val="734D7845"/>
    <w:rsid w:val="73AF78F1"/>
    <w:rsid w:val="74293393"/>
    <w:rsid w:val="74CF5072"/>
    <w:rsid w:val="759C6DDD"/>
    <w:rsid w:val="75C3658C"/>
    <w:rsid w:val="76321206"/>
    <w:rsid w:val="775349B4"/>
    <w:rsid w:val="779A223E"/>
    <w:rsid w:val="7850603F"/>
    <w:rsid w:val="7864138E"/>
    <w:rsid w:val="789209B3"/>
    <w:rsid w:val="78FE0937"/>
    <w:rsid w:val="79235BE4"/>
    <w:rsid w:val="7A286ACC"/>
    <w:rsid w:val="7A591E06"/>
    <w:rsid w:val="7A727B0E"/>
    <w:rsid w:val="7A9213B3"/>
    <w:rsid w:val="7AEF678E"/>
    <w:rsid w:val="7B221633"/>
    <w:rsid w:val="7BCC6D88"/>
    <w:rsid w:val="7C617CFF"/>
    <w:rsid w:val="7DBC61DE"/>
    <w:rsid w:val="7E870250"/>
    <w:rsid w:val="7EE3602A"/>
    <w:rsid w:val="7EFD27D7"/>
    <w:rsid w:val="7FA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x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2018-12-07T03:37:00Z</dcterms:created>
  <dc:creator>刘严欣</dc:creator>
  <cp:lastModifiedBy>安宏展</cp:lastModifiedBy>
  <dcterms:modified xsi:type="dcterms:W3CDTF">2018-12-08T08:30:42Z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