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</w:rPr>
      </w:pPr>
      <w:r>
        <w:rPr>
          <w:rFonts w:hint="eastAsia" w:ascii="PingFangSC-Regular" w:hAnsi="PingFangSC-Regular" w:eastAsia="PingFangSC-Regular"/>
          <w:color w:val="auto"/>
          <w:sz w:val="24"/>
        </w:rPr>
        <w:t>R10_R20 &lt;=10_20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</w:rPr>
      </w:pPr>
      <w:r>
        <w:rPr>
          <w:rFonts w:hint="eastAsia" w:ascii="PingFangSC-Regular" w:hAnsi="PingFangSC-Regular" w:eastAsia="PingFangSC-Regular"/>
          <w:color w:val="auto"/>
          <w:sz w:val="24"/>
        </w:rPr>
        <w:t>M10_M20 &lt;=16_26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</w:rPr>
      </w:pP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LW格式：“Ri Rj imm”表示mem[Ri+imm]-&gt;Rj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</w:rPr>
      </w:pP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伪指令</w:t>
      </w: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结果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</w:rPr>
      </w:pP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</w:rPr>
        <w:t xml:space="preserve">LW </w:t>
      </w: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R10 R11 1</w:t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R10&lt;=18</w:t>
      </w: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ab/>
        <w:t>000111 01010 01011 0000000000000001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</w:rPr>
        <w:t xml:space="preserve">LW </w:t>
      </w: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R12 R13 1</w:t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R12&lt;=20</w:t>
      </w: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ab/>
        <w:t>000111 01100 01101 0000000000000001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</w:rPr>
        <w:t xml:space="preserve">ADD </w:t>
      </w: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R14 R12 R12</w:t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R14&lt;=40</w:t>
      </w: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ab/>
        <w:t>000000 01110 01100 01100 00000000000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</w:rPr>
      </w:pP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</w:rPr>
        <w:t xml:space="preserve">LW </w:t>
      </w: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R10 R11 2</w:t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R10&lt;=19</w:t>
      </w: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ab/>
        <w:t>000111 01010 01011 0000000000000010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</w:rPr>
        <w:t xml:space="preserve">LW </w:t>
      </w: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R12 R13 2</w:t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R12&lt;=21</w:t>
      </w: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ab/>
        <w:t>000111 01100 01101 0000000000000010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</w:rPr>
        <w:t xml:space="preserve">ADD </w:t>
      </w: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R14 R12 R10</w:t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R14&lt;=40</w:t>
      </w: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ab/>
        <w:t>000000 01110 01100 01010 00000000000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</w:rPr>
      </w:pP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</w:rPr>
        <w:t xml:space="preserve">LW </w:t>
      </w: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R10 R11 3</w:t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R10&lt;=20</w:t>
      </w: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ab/>
        <w:t>000111 01010 01011 0000000000000011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</w:rPr>
        <w:t xml:space="preserve">LW </w:t>
      </w: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R12 R13 3</w:t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R12&lt;=22</w:t>
      </w: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ab/>
        <w:t>000111 01100 01101 0000000000000011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</w:rPr>
        <w:t xml:space="preserve">ADD </w:t>
      </w: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R14 R10 R12</w:t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R14&lt;=42</w:t>
      </w: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ab/>
        <w:t>000000 01110 01010 01100 00000000000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</w:rPr>
      </w:pP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</w:rPr>
        <w:t xml:space="preserve">LW </w:t>
      </w: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R10 R11 4</w:t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R10&lt;=21</w:t>
      </w: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ab/>
        <w:t>000111 01010 01011 0000000000000100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</w:rPr>
        <w:t xml:space="preserve">LW </w:t>
      </w: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R12 R13 4</w:t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R12&lt;=23</w:t>
      </w: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ab/>
        <w:t>000111 01100 01101 0000000000000100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</w:rPr>
        <w:t xml:space="preserve">ADD </w:t>
      </w: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R14 R10 R10</w:t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R14&lt;=42</w:t>
      </w: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ab/>
        <w:t>000000 01110 01010 01010 00000000000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</w:rPr>
      </w:pP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</w:rPr>
        <w:t xml:space="preserve">ADD </w:t>
      </w: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R15 R16 R17</w:t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R15&lt;=33</w:t>
      </w: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ab/>
        <w:t>000000 01111 10000 10001 00000000000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</w:rPr>
        <w:t xml:space="preserve">ADD </w:t>
      </w: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R18 R19 R20</w:t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R18&lt;=39</w:t>
      </w: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ab/>
        <w:t>000000 10010 10011 10100 00000000000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</w:rPr>
        <w:t xml:space="preserve">ADD </w:t>
      </w: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R15 R18 R18</w:t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R15&lt;=78</w:t>
      </w: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ab/>
        <w:t>000000 01111 10010 10010 00000000000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</w:rPr>
      </w:pP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</w:rPr>
        <w:t xml:space="preserve">ADD </w:t>
      </w: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R15 R16 R17</w:t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R15&lt;=33</w:t>
      </w: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ab/>
        <w:t>000000 01111 10000 10001 00000000000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</w:rPr>
        <w:t xml:space="preserve">ADD </w:t>
      </w: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R18 R19 R20</w:t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R18&lt;=39</w:t>
      </w: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ab/>
        <w:t>000000 10010 10011 10100 00000000000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</w:rPr>
        <w:t xml:space="preserve">ADD </w:t>
      </w: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R15 R18 R15</w:t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R15&lt;=72</w:t>
      </w: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ab/>
        <w:t>000000 01111 10010 01111 00000000000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</w:rPr>
      </w:pP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</w:rPr>
        <w:t xml:space="preserve">ADD </w:t>
      </w: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R15 R16 R17</w:t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R15&lt;=33</w:t>
      </w: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ab/>
        <w:t>000000 01111 10000 10001 00000000000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</w:rPr>
        <w:t xml:space="preserve">ADD </w:t>
      </w: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R18 R19 R20</w:t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R18&lt;=39</w:t>
      </w: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ab/>
        <w:t>000000 10010 10011 10100 00000000000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</w:rPr>
        <w:t xml:space="preserve">ADD </w:t>
      </w: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R18 R15 R18</w:t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R18&lt;=72</w:t>
      </w: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ab/>
        <w:t>000000 10010 01111 10010 00000000000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</w:rPr>
      </w:pP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</w:rPr>
        <w:t xml:space="preserve">ADD </w:t>
      </w: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R15 R16 R17</w:t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R15&lt;=33</w:t>
      </w: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ab/>
        <w:t>000000 01111 10000 10001 00000000000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</w:rPr>
        <w:t xml:space="preserve">ADD </w:t>
      </w: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R18 R19 R20</w:t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R18&lt;=39</w:t>
      </w: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ab/>
        <w:t>000000 10010 10010 10100 00000000000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</w:rPr>
        <w:t xml:space="preserve">ADD </w:t>
      </w: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R18 R15 R15</w:t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R18&lt;=66</w:t>
      </w: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ab/>
        <w:t>000000 10010 01111 01111 00000000000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default"/>
          <w:lang w:val="en-US" w:eastAsia="zh-CN"/>
        </w:rPr>
      </w:pP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default"/>
          <w:lang w:val="en-US" w:eastAsia="zh-CN"/>
        </w:rPr>
      </w:pP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default"/>
          <w:lang w:val="en-US" w:eastAsia="zh-CN"/>
        </w:rPr>
      </w:pP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default"/>
          <w:lang w:val="en-US" w:eastAsia="zh-CN"/>
        </w:rPr>
      </w:pP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default"/>
          <w:lang w:val="en-US" w:eastAsia="zh-CN"/>
        </w:rPr>
      </w:pP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default"/>
          <w:lang w:val="en-US" w:eastAsia="zh-CN"/>
        </w:rPr>
      </w:pP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32bits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00011101010010110000000000000001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00011101100011010000000000000001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00000001110011000110000000000000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00011101010010110000000000000010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00011101100011010000000000000010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00000001110011000101000000000000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00011101010010110000000000000011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00011101100011010000000000000011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00000001110010100110000000000000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00011101010010110000000000000100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00011101100011010000000000000100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00000001110010100101000000000000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00000001111100001000100000000000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00000010010100111010000000000000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00000001111100101001000000000000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00000001111100001000100000000000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00000010010100111010000000000000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00000001111100100111100000000000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00000001111100001000100000000000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00000010010100111010000000000000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00000010010011111001000000000000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00000001111100001000100000000000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00000010010100101010000000000000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00000010010011110111100000000000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default"/>
          <w:lang w:val="en-US" w:eastAsia="zh-CN"/>
        </w:rPr>
      </w:pP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default"/>
          <w:lang w:val="en-US" w:eastAsia="zh-CN"/>
        </w:rPr>
      </w:pP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default"/>
          <w:lang w:val="en-US" w:eastAsia="zh-CN"/>
        </w:rPr>
      </w:pP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default"/>
          <w:lang w:val="en-US" w:eastAsia="zh-CN"/>
        </w:rPr>
      </w:pP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default"/>
          <w:lang w:val="en-US" w:eastAsia="zh-CN"/>
        </w:rPr>
      </w:pP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default"/>
          <w:lang w:val="en-US" w:eastAsia="zh-CN"/>
        </w:rPr>
      </w:pP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default"/>
          <w:lang w:val="en-US" w:eastAsia="zh-CN"/>
        </w:rPr>
      </w:pP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default"/>
          <w:lang w:val="en-US" w:eastAsia="zh-CN"/>
        </w:rPr>
      </w:pP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default"/>
          <w:lang w:val="en-US" w:eastAsia="zh-CN"/>
        </w:rPr>
      </w:pP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default"/>
          <w:lang w:val="en-US" w:eastAsia="zh-CN"/>
        </w:rPr>
      </w:pP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default"/>
          <w:lang w:val="en-US" w:eastAsia="zh-CN"/>
        </w:rPr>
      </w:pP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default"/>
          <w:lang w:val="en-US" w:eastAsia="zh-CN"/>
        </w:rPr>
      </w:pP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default"/>
          <w:lang w:val="en-US" w:eastAsia="zh-CN"/>
        </w:rPr>
      </w:pP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default"/>
          <w:lang w:val="en-US" w:eastAsia="zh-CN"/>
        </w:rPr>
      </w:pP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default"/>
          <w:lang w:val="en-US" w:eastAsia="zh-CN"/>
        </w:rPr>
      </w:pP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default"/>
          <w:lang w:val="en-US" w:eastAsia="zh-CN"/>
        </w:rPr>
      </w:pP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default"/>
          <w:lang w:val="en-US" w:eastAsia="zh-CN"/>
        </w:rPr>
      </w:pP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default"/>
          <w:lang w:val="en-US" w:eastAsia="zh-CN"/>
        </w:rPr>
      </w:pP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8bits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00011101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01001011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00000000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00000001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00011101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10001101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00000000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00000001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00000001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11001100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01100000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00000000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00011101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01001011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00000000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00000010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00011101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10001101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00000000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00000010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00000001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11001100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01010000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00000000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00011101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01001011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00000000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00000011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00011101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10001101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00000000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00000011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00000001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11001010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01100000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00000000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00011101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01001011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00000000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00000100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00011101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10001101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00000000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00000100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00000001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11001010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01010000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00000000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00000001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11110000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10001000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00000000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00000010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01010011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10100000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00000000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00000001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11110010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10010000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00000000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00000001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11110000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10001000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00000000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00000010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01010011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10100000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00000000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00000001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11110010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01111000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00000000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00000001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11110000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10001000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00000000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00000010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01010011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10100000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00000000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00000010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01001111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10010000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00000000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00000001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11110000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10001000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00000000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00000010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01010010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10100000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00000000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00000010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01001111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01111000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bookmarkStart w:id="0" w:name="_GoBack"/>
      <w:bookmarkEnd w:id="0"/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00000000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SC-Regular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317CAF"/>
    <w:rsid w:val="0091762B"/>
    <w:rsid w:val="00DB0834"/>
    <w:rsid w:val="00F8487B"/>
    <w:rsid w:val="0120708A"/>
    <w:rsid w:val="014F2D04"/>
    <w:rsid w:val="0236301C"/>
    <w:rsid w:val="0261598D"/>
    <w:rsid w:val="02B754D0"/>
    <w:rsid w:val="030D4B60"/>
    <w:rsid w:val="038C2C94"/>
    <w:rsid w:val="04C06476"/>
    <w:rsid w:val="05113BFB"/>
    <w:rsid w:val="05126EA9"/>
    <w:rsid w:val="058021B2"/>
    <w:rsid w:val="0616670A"/>
    <w:rsid w:val="06317CAF"/>
    <w:rsid w:val="06682314"/>
    <w:rsid w:val="08486D46"/>
    <w:rsid w:val="08552F75"/>
    <w:rsid w:val="089700B3"/>
    <w:rsid w:val="09BC7B9A"/>
    <w:rsid w:val="09D75378"/>
    <w:rsid w:val="09F448FA"/>
    <w:rsid w:val="0A047C1E"/>
    <w:rsid w:val="0A0B7070"/>
    <w:rsid w:val="0B864F60"/>
    <w:rsid w:val="0B907F5E"/>
    <w:rsid w:val="0BA3073A"/>
    <w:rsid w:val="0BCD3640"/>
    <w:rsid w:val="0C0D10D4"/>
    <w:rsid w:val="0CB5101A"/>
    <w:rsid w:val="0CBA364B"/>
    <w:rsid w:val="0D3D1BF8"/>
    <w:rsid w:val="0DCF304A"/>
    <w:rsid w:val="0E1B3F54"/>
    <w:rsid w:val="0E5C3EDF"/>
    <w:rsid w:val="0EEF349E"/>
    <w:rsid w:val="0EF765C5"/>
    <w:rsid w:val="0F75779B"/>
    <w:rsid w:val="10746BD1"/>
    <w:rsid w:val="108556EF"/>
    <w:rsid w:val="130E7E21"/>
    <w:rsid w:val="136919A8"/>
    <w:rsid w:val="149D1DF8"/>
    <w:rsid w:val="15111DD0"/>
    <w:rsid w:val="15744C13"/>
    <w:rsid w:val="16011D49"/>
    <w:rsid w:val="16262D89"/>
    <w:rsid w:val="16D473FF"/>
    <w:rsid w:val="17973A7B"/>
    <w:rsid w:val="17FD2397"/>
    <w:rsid w:val="19782B43"/>
    <w:rsid w:val="199C3843"/>
    <w:rsid w:val="1B131C9B"/>
    <w:rsid w:val="1B7053BC"/>
    <w:rsid w:val="1C504F3C"/>
    <w:rsid w:val="1D0261F9"/>
    <w:rsid w:val="1D461719"/>
    <w:rsid w:val="1E912E0A"/>
    <w:rsid w:val="1EF42F91"/>
    <w:rsid w:val="1F84395A"/>
    <w:rsid w:val="1FC152B7"/>
    <w:rsid w:val="2109117E"/>
    <w:rsid w:val="21871FD0"/>
    <w:rsid w:val="21B77521"/>
    <w:rsid w:val="21EC242E"/>
    <w:rsid w:val="22136ACB"/>
    <w:rsid w:val="22141770"/>
    <w:rsid w:val="222627A2"/>
    <w:rsid w:val="225E6C58"/>
    <w:rsid w:val="22872778"/>
    <w:rsid w:val="22F402B8"/>
    <w:rsid w:val="2391349B"/>
    <w:rsid w:val="24A979C1"/>
    <w:rsid w:val="24AA5230"/>
    <w:rsid w:val="25092869"/>
    <w:rsid w:val="25EA70A5"/>
    <w:rsid w:val="27122C5C"/>
    <w:rsid w:val="27147223"/>
    <w:rsid w:val="27CF7FFA"/>
    <w:rsid w:val="281A665E"/>
    <w:rsid w:val="282F5610"/>
    <w:rsid w:val="286C552B"/>
    <w:rsid w:val="29012ED6"/>
    <w:rsid w:val="290D7FD0"/>
    <w:rsid w:val="298F4798"/>
    <w:rsid w:val="29D63F3C"/>
    <w:rsid w:val="2A710F68"/>
    <w:rsid w:val="2ACE059D"/>
    <w:rsid w:val="2D0417C0"/>
    <w:rsid w:val="2DC13E53"/>
    <w:rsid w:val="2DDE41B3"/>
    <w:rsid w:val="2E141E69"/>
    <w:rsid w:val="2E396063"/>
    <w:rsid w:val="2E636AD0"/>
    <w:rsid w:val="2ED572C7"/>
    <w:rsid w:val="2F70650F"/>
    <w:rsid w:val="2FA0522A"/>
    <w:rsid w:val="2FA271AB"/>
    <w:rsid w:val="30ED6144"/>
    <w:rsid w:val="31E27CEF"/>
    <w:rsid w:val="32890CCB"/>
    <w:rsid w:val="32DA769E"/>
    <w:rsid w:val="33096D32"/>
    <w:rsid w:val="33543332"/>
    <w:rsid w:val="33903273"/>
    <w:rsid w:val="339D51CC"/>
    <w:rsid w:val="33CC7D8B"/>
    <w:rsid w:val="34623C7F"/>
    <w:rsid w:val="34C86BC7"/>
    <w:rsid w:val="350B45AA"/>
    <w:rsid w:val="353B05C1"/>
    <w:rsid w:val="35FE3FE3"/>
    <w:rsid w:val="36EE2213"/>
    <w:rsid w:val="36FF215C"/>
    <w:rsid w:val="373C49E7"/>
    <w:rsid w:val="37AD75B7"/>
    <w:rsid w:val="37F84A4F"/>
    <w:rsid w:val="382C5FBC"/>
    <w:rsid w:val="395364EF"/>
    <w:rsid w:val="3A121368"/>
    <w:rsid w:val="3BE802B1"/>
    <w:rsid w:val="3C1565D3"/>
    <w:rsid w:val="3CCA2587"/>
    <w:rsid w:val="3D501C96"/>
    <w:rsid w:val="3DFA52D9"/>
    <w:rsid w:val="3E191196"/>
    <w:rsid w:val="3E9D6217"/>
    <w:rsid w:val="3F1E649E"/>
    <w:rsid w:val="3F2B3526"/>
    <w:rsid w:val="3F863624"/>
    <w:rsid w:val="401B2E4A"/>
    <w:rsid w:val="40DB064B"/>
    <w:rsid w:val="411E2F5E"/>
    <w:rsid w:val="41507242"/>
    <w:rsid w:val="41573D90"/>
    <w:rsid w:val="42F86613"/>
    <w:rsid w:val="455D63EC"/>
    <w:rsid w:val="45AD179A"/>
    <w:rsid w:val="461E52B1"/>
    <w:rsid w:val="46AF2D21"/>
    <w:rsid w:val="46C078E8"/>
    <w:rsid w:val="47D077E8"/>
    <w:rsid w:val="48776E83"/>
    <w:rsid w:val="487E778C"/>
    <w:rsid w:val="492D732F"/>
    <w:rsid w:val="49441233"/>
    <w:rsid w:val="49A738F9"/>
    <w:rsid w:val="4A5E248E"/>
    <w:rsid w:val="4B4118F7"/>
    <w:rsid w:val="4C9C79B0"/>
    <w:rsid w:val="4CF77CDD"/>
    <w:rsid w:val="4D1C696D"/>
    <w:rsid w:val="4E513260"/>
    <w:rsid w:val="4EA55500"/>
    <w:rsid w:val="4F6F09A2"/>
    <w:rsid w:val="528E30B6"/>
    <w:rsid w:val="53DF2B1D"/>
    <w:rsid w:val="53DF4294"/>
    <w:rsid w:val="54215EAF"/>
    <w:rsid w:val="54402C69"/>
    <w:rsid w:val="54A36755"/>
    <w:rsid w:val="55427F63"/>
    <w:rsid w:val="555B6FBE"/>
    <w:rsid w:val="55627230"/>
    <w:rsid w:val="55760A69"/>
    <w:rsid w:val="55A72988"/>
    <w:rsid w:val="56987A79"/>
    <w:rsid w:val="56B70FAC"/>
    <w:rsid w:val="56ED1865"/>
    <w:rsid w:val="5717301C"/>
    <w:rsid w:val="58595708"/>
    <w:rsid w:val="58D107B8"/>
    <w:rsid w:val="5A8252DB"/>
    <w:rsid w:val="5AA42087"/>
    <w:rsid w:val="5B327D33"/>
    <w:rsid w:val="5C8A7FE0"/>
    <w:rsid w:val="5DD304EC"/>
    <w:rsid w:val="5ECE1D0A"/>
    <w:rsid w:val="5F6B0E82"/>
    <w:rsid w:val="5FCA5714"/>
    <w:rsid w:val="5FD01E94"/>
    <w:rsid w:val="60E65743"/>
    <w:rsid w:val="61016B17"/>
    <w:rsid w:val="6158044A"/>
    <w:rsid w:val="616A6810"/>
    <w:rsid w:val="61A8040F"/>
    <w:rsid w:val="629C758E"/>
    <w:rsid w:val="63620E14"/>
    <w:rsid w:val="639F2CE0"/>
    <w:rsid w:val="642617A2"/>
    <w:rsid w:val="64DA7C36"/>
    <w:rsid w:val="65134078"/>
    <w:rsid w:val="65502566"/>
    <w:rsid w:val="65AE20B0"/>
    <w:rsid w:val="664B1DE5"/>
    <w:rsid w:val="67204EFD"/>
    <w:rsid w:val="67B06627"/>
    <w:rsid w:val="67F3326E"/>
    <w:rsid w:val="686C7852"/>
    <w:rsid w:val="692D6D02"/>
    <w:rsid w:val="69C73DA6"/>
    <w:rsid w:val="6AA90C6B"/>
    <w:rsid w:val="6CA040F4"/>
    <w:rsid w:val="6D34775A"/>
    <w:rsid w:val="6D535020"/>
    <w:rsid w:val="6DA449A3"/>
    <w:rsid w:val="6E397924"/>
    <w:rsid w:val="6E6926CF"/>
    <w:rsid w:val="6E8A491D"/>
    <w:rsid w:val="6ED60B4D"/>
    <w:rsid w:val="6F1C74B9"/>
    <w:rsid w:val="6F8B0D23"/>
    <w:rsid w:val="6FA540D7"/>
    <w:rsid w:val="6FD8707E"/>
    <w:rsid w:val="70925504"/>
    <w:rsid w:val="70DA671A"/>
    <w:rsid w:val="720A08BC"/>
    <w:rsid w:val="727F5C2F"/>
    <w:rsid w:val="73132284"/>
    <w:rsid w:val="73316783"/>
    <w:rsid w:val="734D7845"/>
    <w:rsid w:val="73AF78F1"/>
    <w:rsid w:val="74CF5072"/>
    <w:rsid w:val="759C6DDD"/>
    <w:rsid w:val="75C3658C"/>
    <w:rsid w:val="76321206"/>
    <w:rsid w:val="775349B4"/>
    <w:rsid w:val="779A223E"/>
    <w:rsid w:val="7850603F"/>
    <w:rsid w:val="7864138E"/>
    <w:rsid w:val="789209B3"/>
    <w:rsid w:val="78FE0937"/>
    <w:rsid w:val="79235BE4"/>
    <w:rsid w:val="7A286ACC"/>
    <w:rsid w:val="7A727B0E"/>
    <w:rsid w:val="7A9213B3"/>
    <w:rsid w:val="7AEF678E"/>
    <w:rsid w:val="7B221633"/>
    <w:rsid w:val="7BCC6D88"/>
    <w:rsid w:val="7C617CFF"/>
    <w:rsid w:val="7DBC61DE"/>
    <w:rsid w:val="7E870250"/>
    <w:rsid w:val="7EE3602A"/>
    <w:rsid w:val="7EFD27D7"/>
    <w:rsid w:val="7F9D1A43"/>
    <w:rsid w:val="7FA2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nxi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2018-12-07T03:37:00Z</dcterms:created>
  <dc:creator>刘严欣</dc:creator>
  <cp:lastModifiedBy>安宏展</cp:lastModifiedBy>
  <dcterms:modified xsi:type="dcterms:W3CDTF">2018-12-08T08:00:19Z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