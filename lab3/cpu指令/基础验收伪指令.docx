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初始化：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寄存器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R7 = 13, R8 = 8, 其余全0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数据缓冲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内存地址Addr从0—20，mem[i] = i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R0(1)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000010 00001 00000 0000000000000001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R0(2)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R2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000010 00010 00000 0000000000000010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R0(3)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R3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000010 00011 00000 0000000000000011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R0(4)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R4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000010 00100 00000 0000000000000100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R0(5)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R5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000010 00101 00000 0000000000000101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ADD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R1+R2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R4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000100 00100 00001 00010 00000000000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ADD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R1+R3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R5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000100 00101 00001 00011 00000000000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000010 00001 00000 000000000001010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R1(</w:t>
      </w: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R2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000010 00010 00001 000000000000001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R1(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R3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000010 00011 00001 0000000000000010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ADD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R3+R4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R5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000100 00101 00011 00100 00000000000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ADD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R3+R2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R6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000100 00110 00011 00010 00000000000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SUB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R6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lang w:val="en-US" w:eastAsia="zh-CN"/>
        </w:rPr>
        <w:t>R7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R9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000101 01001 00110 00111 00000000000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SUB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R6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lang w:val="en-US" w:eastAsia="zh-CN"/>
        </w:rPr>
        <w:t>R8</w:t>
      </w:r>
      <w:r>
        <w:rPr>
          <w:rFonts w:hint="eastAsia" w:ascii="Times New Roman" w:hAnsi="Times New Roman" w:eastAsia="宋体" w:cs="Times New Roman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lang w:val="en-US" w:eastAsia="zh-CN"/>
        </w:rPr>
        <w:t>R10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000101 01010 00110 01000 00000000000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R10(0)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R11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000010 01011 01010 0000000000000000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LW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mem[</w:t>
      </w:r>
      <w:r>
        <w:rPr>
          <w:rFonts w:hint="default" w:ascii="Times New Roman" w:hAnsi="Times New Roman" w:eastAsia="宋体" w:cs="Times New Roman"/>
          <w:lang w:val="en-US" w:eastAsia="zh-CN"/>
        </w:rPr>
        <w:t>R10(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lang w:val="en-US" w:eastAsia="zh-CN"/>
        </w:rPr>
        <w:t>]→</w:t>
      </w:r>
      <w:r>
        <w:rPr>
          <w:rFonts w:hint="default" w:ascii="Times New Roman" w:hAnsi="Times New Roman" w:eastAsia="宋体" w:cs="Times New Roman"/>
          <w:lang w:val="en-US" w:eastAsia="zh-CN"/>
        </w:rPr>
        <w:t>R12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000010 01100 01010 0000000000000010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00001000001000000000000000000001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00001000010000000000000000000010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00001000011000000000000000000011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00001000100000000000000000000100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00001000101000000000000000000101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00010000100000010001000000000000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00010000101000010001100000000000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00001000001000000000000000001010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00001000010000010000000000000001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0000100001100000 000000000000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0010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00010000101000110010000000000000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00010000110000110001000000000000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00010101001001100011100000000000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00010101010001100100000000000000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00001001011010100000000000000000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00001001100010100000000000000010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91762B"/>
    <w:rsid w:val="00DB0834"/>
    <w:rsid w:val="00F8487B"/>
    <w:rsid w:val="0120708A"/>
    <w:rsid w:val="014F2D04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D51CC"/>
    <w:rsid w:val="33CC7D8B"/>
    <w:rsid w:val="34623C7F"/>
    <w:rsid w:val="34C86BC7"/>
    <w:rsid w:val="350B45AA"/>
    <w:rsid w:val="35FE3FE3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E191196"/>
    <w:rsid w:val="3E9D6217"/>
    <w:rsid w:val="3F1E649E"/>
    <w:rsid w:val="3F2B3526"/>
    <w:rsid w:val="3F863624"/>
    <w:rsid w:val="3FF76AB9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6987A79"/>
    <w:rsid w:val="56B70FAC"/>
    <w:rsid w:val="56ED1865"/>
    <w:rsid w:val="5717301C"/>
    <w:rsid w:val="58595708"/>
    <w:rsid w:val="58D107B8"/>
    <w:rsid w:val="5A8252DB"/>
    <w:rsid w:val="5AA42087"/>
    <w:rsid w:val="5AA45E87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20A08BC"/>
    <w:rsid w:val="727F5C2F"/>
    <w:rsid w:val="73132284"/>
    <w:rsid w:val="73316783"/>
    <w:rsid w:val="734D7845"/>
    <w:rsid w:val="73AF78F1"/>
    <w:rsid w:val="73E56F50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2018-12-07T03:37:00Z</dcterms:created>
  <dc:creator>刘严欣</dc:creator>
  <cp:lastModifiedBy>安宏展</cp:lastModifiedBy>
  <dcterms:modified xsi:type="dcterms:W3CDTF">2018-12-11T13:34:34Z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